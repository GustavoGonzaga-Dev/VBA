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D7A" w:rsidRDefault="00332BEB" w:rsidP="00332BEB">
      <w:pPr>
        <w:pStyle w:val="PargrafodaLista"/>
        <w:numPr>
          <w:ilvl w:val="0"/>
          <w:numId w:val="1"/>
        </w:numPr>
      </w:pPr>
      <w:r>
        <w:t>Coletar o valor do lado de um quadrado, calcular sua área e apresentar o resultado.</w:t>
      </w:r>
    </w:p>
    <w:p w:rsidR="00332BEB" w:rsidRDefault="00332BEB" w:rsidP="00332BEB">
      <w:r>
        <w:t>Sub ex1()</w:t>
      </w:r>
    </w:p>
    <w:p w:rsidR="00332BEB" w:rsidRDefault="00332BEB" w:rsidP="00332BEB">
      <w:r>
        <w:t xml:space="preserve">    </w:t>
      </w:r>
      <w:proofErr w:type="spellStart"/>
      <w:r>
        <w:t>Dim</w:t>
      </w:r>
      <w:proofErr w:type="spellEnd"/>
      <w:r>
        <w:t xml:space="preserve"> Lado, </w:t>
      </w:r>
      <w:proofErr w:type="spellStart"/>
      <w:r>
        <w:t>Area</w:t>
      </w:r>
      <w:proofErr w:type="spellEnd"/>
      <w:r>
        <w:t xml:space="preserve"> As Double</w:t>
      </w:r>
    </w:p>
    <w:p w:rsidR="00332BEB" w:rsidRDefault="00332BEB" w:rsidP="00332BEB">
      <w:r>
        <w:t xml:space="preserve">    Lado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do lado do quadrado que deseja saber a área: ")</w:t>
      </w:r>
    </w:p>
    <w:p w:rsidR="00332BEB" w:rsidRDefault="00332BEB" w:rsidP="00332BEB">
      <w:r>
        <w:t xml:space="preserve">    </w:t>
      </w:r>
      <w:proofErr w:type="spellStart"/>
      <w:r>
        <w:t>Area</w:t>
      </w:r>
      <w:proofErr w:type="spellEnd"/>
      <w:r>
        <w:t xml:space="preserve"> = (Lado * Lado)</w:t>
      </w:r>
    </w:p>
    <w:p w:rsidR="00332BEB" w:rsidRDefault="00332BEB" w:rsidP="00332BEB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:="Sua área é: " &amp; </w:t>
      </w:r>
      <w:proofErr w:type="spellStart"/>
      <w:r>
        <w:t>Area</w:t>
      </w:r>
      <w:proofErr w:type="spellEnd"/>
    </w:p>
    <w:p w:rsidR="00332BEB" w:rsidRDefault="00332BEB" w:rsidP="00332BEB">
      <w:proofErr w:type="spellStart"/>
      <w:r>
        <w:t>End</w:t>
      </w:r>
      <w:proofErr w:type="spellEnd"/>
      <w:r>
        <w:t xml:space="preserve"> Sub</w:t>
      </w:r>
    </w:p>
    <w:p w:rsidR="00332BEB" w:rsidRDefault="00332BEB" w:rsidP="00332BEB"/>
    <w:p w:rsidR="00332BEB" w:rsidRDefault="00332BEB" w:rsidP="00332BEB">
      <w:pPr>
        <w:pStyle w:val="PargrafodaLista"/>
        <w:numPr>
          <w:ilvl w:val="0"/>
          <w:numId w:val="1"/>
        </w:numPr>
      </w:pPr>
      <w:r>
        <w:t>Receba o salário de um funcionário e mostre o novo salário com reajuste de 15%.</w:t>
      </w:r>
    </w:p>
    <w:p w:rsidR="00332BEB" w:rsidRDefault="00332BEB" w:rsidP="00332BEB">
      <w:r>
        <w:t>Sub ex2()</w:t>
      </w:r>
    </w:p>
    <w:p w:rsidR="00332BEB" w:rsidRDefault="00332BEB" w:rsidP="00332BEB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Salar</w:t>
      </w:r>
      <w:proofErr w:type="spellEnd"/>
      <w:r>
        <w:t xml:space="preserve">, </w:t>
      </w:r>
      <w:proofErr w:type="spellStart"/>
      <w:r>
        <w:t>Reaj</w:t>
      </w:r>
      <w:proofErr w:type="spellEnd"/>
      <w:r>
        <w:t>, Final As Double</w:t>
      </w:r>
    </w:p>
    <w:p w:rsidR="00332BEB" w:rsidRDefault="00332BEB" w:rsidP="00332BEB">
      <w:r>
        <w:t xml:space="preserve">    </w:t>
      </w:r>
      <w:proofErr w:type="spellStart"/>
      <w:r>
        <w:t>Salar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:="insira o valor do seu </w:t>
      </w:r>
      <w:proofErr w:type="spellStart"/>
      <w:r>
        <w:t>salario</w:t>
      </w:r>
      <w:proofErr w:type="spellEnd"/>
      <w:r>
        <w:t>: ")</w:t>
      </w:r>
    </w:p>
    <w:p w:rsidR="00332BEB" w:rsidRDefault="00332BEB" w:rsidP="00332BEB">
      <w:r>
        <w:t xml:space="preserve">    </w:t>
      </w:r>
      <w:proofErr w:type="spellStart"/>
      <w:r>
        <w:t>Reaj</w:t>
      </w:r>
      <w:proofErr w:type="spellEnd"/>
      <w:r>
        <w:t xml:space="preserve"> = (15 * </w:t>
      </w:r>
      <w:proofErr w:type="spellStart"/>
      <w:r>
        <w:t>Salar</w:t>
      </w:r>
      <w:proofErr w:type="spellEnd"/>
      <w:r>
        <w:t>) / 100</w:t>
      </w:r>
    </w:p>
    <w:p w:rsidR="00332BEB" w:rsidRDefault="00332BEB" w:rsidP="00332BEB">
      <w:r>
        <w:t xml:space="preserve">    Final = (</w:t>
      </w:r>
      <w:proofErr w:type="spellStart"/>
      <w:r>
        <w:t>Salar</w:t>
      </w:r>
      <w:proofErr w:type="spellEnd"/>
      <w:r>
        <w:t xml:space="preserve"> + </w:t>
      </w:r>
      <w:proofErr w:type="spellStart"/>
      <w:r>
        <w:t>Reaj</w:t>
      </w:r>
      <w:proofErr w:type="spellEnd"/>
      <w:r>
        <w:t>)</w:t>
      </w:r>
    </w:p>
    <w:p w:rsidR="00332BEB" w:rsidRDefault="00332BEB" w:rsidP="00332BEB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:="O reajuste de 15% baseado no seu </w:t>
      </w:r>
      <w:proofErr w:type="spellStart"/>
      <w:r>
        <w:t>salario</w:t>
      </w:r>
      <w:proofErr w:type="spellEnd"/>
      <w:r>
        <w:t xml:space="preserve">, é de: R$" &amp; </w:t>
      </w:r>
      <w:proofErr w:type="spellStart"/>
      <w:r>
        <w:t>Reaj</w:t>
      </w:r>
      <w:proofErr w:type="spellEnd"/>
    </w:p>
    <w:p w:rsidR="00332BEB" w:rsidRDefault="00332BEB" w:rsidP="00332BEB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:="Seu </w:t>
      </w:r>
      <w:proofErr w:type="spellStart"/>
      <w:r>
        <w:t>salario</w:t>
      </w:r>
      <w:proofErr w:type="spellEnd"/>
      <w:r>
        <w:t xml:space="preserve"> já com o reajuste é de: R$" &amp; Final</w:t>
      </w:r>
    </w:p>
    <w:p w:rsidR="00332BEB" w:rsidRDefault="00332BEB" w:rsidP="00332BEB">
      <w:proofErr w:type="spellStart"/>
      <w:r>
        <w:t>End</w:t>
      </w:r>
      <w:proofErr w:type="spellEnd"/>
      <w:r>
        <w:t xml:space="preserve"> Sub</w:t>
      </w:r>
    </w:p>
    <w:p w:rsidR="00332BEB" w:rsidRDefault="00332BEB" w:rsidP="00332BEB"/>
    <w:p w:rsidR="00332BEB" w:rsidRDefault="00332BEB" w:rsidP="00332BEB">
      <w:pPr>
        <w:pStyle w:val="PargrafodaLista"/>
        <w:numPr>
          <w:ilvl w:val="0"/>
          <w:numId w:val="1"/>
        </w:numPr>
      </w:pPr>
      <w:r>
        <w:t>Receba a base e a altura de um triangulo, calcule e mostre a sua área.</w:t>
      </w:r>
    </w:p>
    <w:p w:rsidR="00332BEB" w:rsidRDefault="00332BEB" w:rsidP="00332BEB">
      <w:r>
        <w:t>Sub ex3()</w:t>
      </w:r>
    </w:p>
    <w:p w:rsidR="00332BEB" w:rsidRDefault="00332BEB" w:rsidP="00332BEB">
      <w:r>
        <w:t xml:space="preserve">    </w:t>
      </w:r>
      <w:proofErr w:type="spellStart"/>
      <w:r>
        <w:t>Dim</w:t>
      </w:r>
      <w:proofErr w:type="spellEnd"/>
      <w:r>
        <w:t xml:space="preserve"> Base, Altura, </w:t>
      </w:r>
      <w:proofErr w:type="spellStart"/>
      <w:r>
        <w:t>Area</w:t>
      </w:r>
      <w:proofErr w:type="spellEnd"/>
      <w:r>
        <w:t xml:space="preserve"> As Double</w:t>
      </w:r>
    </w:p>
    <w:p w:rsidR="00332BEB" w:rsidRDefault="00332BEB" w:rsidP="00332BEB">
      <w:r>
        <w:t xml:space="preserve">    Base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da base do seu triangulo: ")</w:t>
      </w:r>
    </w:p>
    <w:p w:rsidR="00332BEB" w:rsidRDefault="00332BEB" w:rsidP="00332BEB">
      <w:r>
        <w:t xml:space="preserve">    Altura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da altura do seu triangulo: ")</w:t>
      </w:r>
    </w:p>
    <w:p w:rsidR="00332BEB" w:rsidRDefault="00332BEB" w:rsidP="00332BEB">
      <w:r>
        <w:t xml:space="preserve">    </w:t>
      </w:r>
      <w:proofErr w:type="spellStart"/>
      <w:r>
        <w:t>Area</w:t>
      </w:r>
      <w:proofErr w:type="spellEnd"/>
      <w:r>
        <w:t xml:space="preserve"> = (Base * Altura) / 2</w:t>
      </w:r>
    </w:p>
    <w:p w:rsidR="00332BEB" w:rsidRDefault="00332BEB" w:rsidP="00332BEB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:="A área do seu triangulo é de: " &amp; </w:t>
      </w:r>
      <w:proofErr w:type="spellStart"/>
      <w:r>
        <w:t>Area</w:t>
      </w:r>
      <w:proofErr w:type="spellEnd"/>
    </w:p>
    <w:p w:rsidR="00332BEB" w:rsidRDefault="00332BEB" w:rsidP="00332BEB">
      <w:proofErr w:type="spellStart"/>
      <w:r>
        <w:t>End</w:t>
      </w:r>
      <w:proofErr w:type="spellEnd"/>
      <w:r>
        <w:t xml:space="preserve"> Sub</w:t>
      </w:r>
    </w:p>
    <w:p w:rsidR="00332BEB" w:rsidRDefault="00332BEB" w:rsidP="00332BEB"/>
    <w:p w:rsidR="00332BEB" w:rsidRDefault="00332BEB" w:rsidP="00332BEB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Receba a temperatura em graus </w:t>
      </w:r>
      <w:proofErr w:type="spellStart"/>
      <w:r>
        <w:t>celcios</w:t>
      </w:r>
      <w:proofErr w:type="spellEnd"/>
      <w:r>
        <w:t>. Calcule e mostre a sua temperatura convertida em fahrenheit F=(9*C+100)</w:t>
      </w:r>
      <w:r w:rsidRPr="00332BEB">
        <w:t xml:space="preserve"> /</w:t>
      </w:r>
      <w:r>
        <w:t>5.</w:t>
      </w:r>
    </w:p>
    <w:p w:rsidR="00332BEB" w:rsidRDefault="00332BEB" w:rsidP="00332BEB">
      <w:pPr>
        <w:jc w:val="both"/>
      </w:pPr>
      <w:r>
        <w:t>Sub ex4()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, </w:t>
      </w:r>
      <w:proofErr w:type="spellStart"/>
      <w:r>
        <w:t>Fah</w:t>
      </w:r>
      <w:proofErr w:type="spellEnd"/>
      <w:r>
        <w:t xml:space="preserve"> As Double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Cel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:="insira o valor da temperatura em graus </w:t>
      </w:r>
      <w:proofErr w:type="spellStart"/>
      <w:r>
        <w:t>Celcios</w:t>
      </w:r>
      <w:proofErr w:type="spellEnd"/>
      <w:r>
        <w:t>: ")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Fah</w:t>
      </w:r>
      <w:proofErr w:type="spellEnd"/>
      <w:r>
        <w:t xml:space="preserve"> = ((9 * </w:t>
      </w:r>
      <w:proofErr w:type="spellStart"/>
      <w:r>
        <w:t>Cel</w:t>
      </w:r>
      <w:proofErr w:type="spellEnd"/>
      <w:r>
        <w:t>) + 160) / 5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:="A temperatura </w:t>
      </w:r>
      <w:proofErr w:type="spellStart"/>
      <w:r>
        <w:t>insirida</w:t>
      </w:r>
      <w:proofErr w:type="spellEnd"/>
      <w:r>
        <w:t xml:space="preserve"> em </w:t>
      </w:r>
      <w:proofErr w:type="spellStart"/>
      <w:r>
        <w:t>celcios</w:t>
      </w:r>
      <w:proofErr w:type="spellEnd"/>
      <w:r>
        <w:t xml:space="preserve">, convertida para Fahrenheit é de: " &amp; </w:t>
      </w:r>
      <w:proofErr w:type="spellStart"/>
      <w:r>
        <w:t>Fah</w:t>
      </w:r>
      <w:proofErr w:type="spellEnd"/>
    </w:p>
    <w:p w:rsidR="00332BEB" w:rsidRDefault="00332BEB" w:rsidP="00332BEB">
      <w:pPr>
        <w:jc w:val="both"/>
      </w:pPr>
      <w:proofErr w:type="spellStart"/>
      <w:r>
        <w:t>End</w:t>
      </w:r>
      <w:proofErr w:type="spellEnd"/>
      <w:r>
        <w:t xml:space="preserve"> Sub</w:t>
      </w:r>
    </w:p>
    <w:p w:rsidR="00332BEB" w:rsidRDefault="00332BEB" w:rsidP="00332BEB">
      <w:pPr>
        <w:pStyle w:val="PargrafodaLista"/>
        <w:numPr>
          <w:ilvl w:val="0"/>
          <w:numId w:val="1"/>
        </w:numPr>
        <w:jc w:val="both"/>
      </w:pPr>
      <w:r>
        <w:t>Receba os coeficientes A, B, e C de uma equação do 2grau, calcule e mostre as raízes reais (considere que a equação possui duas raízes)</w:t>
      </w:r>
    </w:p>
    <w:p w:rsidR="00332BEB" w:rsidRDefault="00332BEB" w:rsidP="00332BEB">
      <w:pPr>
        <w:jc w:val="both"/>
      </w:pPr>
      <w:r>
        <w:t>Sub ex5()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Dim</w:t>
      </w:r>
      <w:proofErr w:type="spellEnd"/>
      <w:r>
        <w:t xml:space="preserve"> A, B, C, Delta, </w:t>
      </w:r>
      <w:proofErr w:type="spellStart"/>
      <w:r>
        <w:t>DeltaB</w:t>
      </w:r>
      <w:proofErr w:type="spellEnd"/>
      <w:r>
        <w:t xml:space="preserve">, X,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Xx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, Y, </w:t>
      </w:r>
      <w:proofErr w:type="spellStart"/>
      <w:r>
        <w:t>Ya</w:t>
      </w:r>
      <w:proofErr w:type="spellEnd"/>
      <w:r>
        <w:t xml:space="preserve"> As Double</w:t>
      </w:r>
    </w:p>
    <w:p w:rsidR="00332BEB" w:rsidRDefault="00332BEB" w:rsidP="00332BEB">
      <w:pPr>
        <w:jc w:val="both"/>
      </w:pPr>
      <w:r>
        <w:t xml:space="preserve">    A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de A: ")</w:t>
      </w:r>
    </w:p>
    <w:p w:rsidR="00332BEB" w:rsidRDefault="00332BEB" w:rsidP="00332BEB">
      <w:pPr>
        <w:jc w:val="both"/>
      </w:pPr>
      <w:r>
        <w:t xml:space="preserve">    B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de B: ")</w:t>
      </w:r>
    </w:p>
    <w:p w:rsidR="00332BEB" w:rsidRDefault="00332BEB" w:rsidP="00332BEB">
      <w:pPr>
        <w:jc w:val="both"/>
      </w:pPr>
      <w:r>
        <w:t xml:space="preserve">    C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</w:t>
      </w:r>
      <w:r>
        <w:t>rompt</w:t>
      </w:r>
      <w:proofErr w:type="spellEnd"/>
      <w:r>
        <w:t>:="insira o valor de C: ")</w:t>
      </w:r>
    </w:p>
    <w:p w:rsidR="00332BEB" w:rsidRDefault="00332BEB" w:rsidP="00332BEB">
      <w:pPr>
        <w:jc w:val="both"/>
      </w:pPr>
      <w:r>
        <w:t xml:space="preserve">    Delta = B * B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DeltaB</w:t>
      </w:r>
      <w:proofErr w:type="spellEnd"/>
      <w:r>
        <w:t xml:space="preserve"> = (A * C) * 4</w:t>
      </w:r>
    </w:p>
    <w:p w:rsidR="00332BEB" w:rsidRDefault="00332BEB" w:rsidP="00332BEB">
      <w:pPr>
        <w:jc w:val="both"/>
      </w:pPr>
      <w:r>
        <w:t xml:space="preserve">    Delta = Delta - </w:t>
      </w:r>
      <w:proofErr w:type="spellStart"/>
      <w:r>
        <w:t>DeltaB</w:t>
      </w:r>
      <w:proofErr w:type="spellEnd"/>
    </w:p>
    <w:p w:rsidR="00332BEB" w:rsidRDefault="00332BEB" w:rsidP="00332BEB">
      <w:pPr>
        <w:jc w:val="both"/>
      </w:pPr>
      <w:r>
        <w:t xml:space="preserve">    X = Delta ^ 0.5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Xa</w:t>
      </w:r>
      <w:proofErr w:type="spellEnd"/>
      <w:r>
        <w:t xml:space="preserve"> = 2 * A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Xx</w:t>
      </w:r>
      <w:proofErr w:type="spellEnd"/>
      <w:r>
        <w:t xml:space="preserve"> = -B + X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Xb</w:t>
      </w:r>
      <w:proofErr w:type="spellEnd"/>
      <w:r>
        <w:t xml:space="preserve"> = </w:t>
      </w:r>
      <w:proofErr w:type="spellStart"/>
      <w:r>
        <w:t>Xx</w:t>
      </w:r>
      <w:proofErr w:type="spellEnd"/>
      <w:r>
        <w:t xml:space="preserve"> / </w:t>
      </w:r>
      <w:proofErr w:type="spellStart"/>
      <w:r>
        <w:t>Xa</w:t>
      </w:r>
      <w:proofErr w:type="spellEnd"/>
    </w:p>
    <w:p w:rsidR="00332BEB" w:rsidRDefault="00332BEB" w:rsidP="00332BEB">
      <w:pPr>
        <w:jc w:val="both"/>
      </w:pPr>
      <w:r>
        <w:t xml:space="preserve">    Y = -B - X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Ya</w:t>
      </w:r>
      <w:proofErr w:type="spellEnd"/>
      <w:r>
        <w:t xml:space="preserve"> = Y / </w:t>
      </w:r>
      <w:proofErr w:type="spellStart"/>
      <w:r>
        <w:t>Xa</w:t>
      </w:r>
      <w:proofErr w:type="spellEnd"/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:="" &amp; </w:t>
      </w:r>
      <w:proofErr w:type="spellStart"/>
      <w:r>
        <w:t>Xb</w:t>
      </w:r>
      <w:proofErr w:type="spellEnd"/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:="" &amp; </w:t>
      </w:r>
      <w:proofErr w:type="spellStart"/>
      <w:r>
        <w:t>Ya</w:t>
      </w:r>
      <w:proofErr w:type="spellEnd"/>
    </w:p>
    <w:p w:rsidR="00332BEB" w:rsidRDefault="00332BEB" w:rsidP="00332BEB">
      <w:pPr>
        <w:jc w:val="both"/>
      </w:pPr>
      <w:r>
        <w:t xml:space="preserve">    </w:t>
      </w:r>
    </w:p>
    <w:p w:rsidR="00332BEB" w:rsidRDefault="00332BEB" w:rsidP="00332BEB">
      <w:pPr>
        <w:jc w:val="both"/>
      </w:pPr>
      <w:proofErr w:type="spellStart"/>
      <w:r>
        <w:t>End</w:t>
      </w:r>
      <w:proofErr w:type="spellEnd"/>
      <w:r>
        <w:t xml:space="preserve"> Sub</w:t>
      </w:r>
    </w:p>
    <w:p w:rsidR="00332BEB" w:rsidRDefault="00332BEB" w:rsidP="00332BEB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Receba os </w:t>
      </w:r>
      <w:proofErr w:type="spellStart"/>
      <w:r>
        <w:t>valors</w:t>
      </w:r>
      <w:proofErr w:type="spellEnd"/>
      <w:r>
        <w:t xml:space="preserve"> em X e Y. efetua a troca do seus valores e mostre seus conteúdos.</w:t>
      </w:r>
    </w:p>
    <w:p w:rsidR="00332BEB" w:rsidRDefault="00332BEB" w:rsidP="00332BEB">
      <w:pPr>
        <w:jc w:val="both"/>
      </w:pPr>
      <w:r>
        <w:t>Sub ex6()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Dim</w:t>
      </w:r>
      <w:proofErr w:type="spellEnd"/>
      <w:r>
        <w:t xml:space="preserve"> X, Y, C As Double</w:t>
      </w:r>
    </w:p>
    <w:p w:rsidR="00332BEB" w:rsidRDefault="00332BEB" w:rsidP="00332BEB">
      <w:pPr>
        <w:jc w:val="both"/>
      </w:pPr>
      <w:r>
        <w:t xml:space="preserve">    X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de X: ")</w:t>
      </w:r>
    </w:p>
    <w:p w:rsidR="00332BEB" w:rsidRDefault="00332BEB" w:rsidP="00332BEB">
      <w:pPr>
        <w:jc w:val="both"/>
      </w:pPr>
      <w:r>
        <w:t xml:space="preserve">    Y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de Y: ")</w:t>
      </w:r>
    </w:p>
    <w:p w:rsidR="00332BEB" w:rsidRDefault="00332BEB" w:rsidP="00332BEB">
      <w:pPr>
        <w:jc w:val="both"/>
      </w:pPr>
      <w:r>
        <w:t xml:space="preserve">    C = Y</w:t>
      </w:r>
    </w:p>
    <w:p w:rsidR="00332BEB" w:rsidRDefault="00332BEB" w:rsidP="00332BEB">
      <w:pPr>
        <w:jc w:val="both"/>
      </w:pPr>
      <w:r>
        <w:t xml:space="preserve">    Y = X</w:t>
      </w:r>
    </w:p>
    <w:p w:rsidR="00332BEB" w:rsidRDefault="00332BEB" w:rsidP="00332BEB">
      <w:pPr>
        <w:jc w:val="both"/>
      </w:pPr>
      <w:r>
        <w:t xml:space="preserve">    X = C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>:=" X agora é: " &amp; X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>:=" Y agora é: " &amp; Y</w:t>
      </w:r>
    </w:p>
    <w:p w:rsidR="00332BEB" w:rsidRDefault="00332BEB" w:rsidP="00332BEB">
      <w:pPr>
        <w:jc w:val="both"/>
      </w:pPr>
      <w:proofErr w:type="spellStart"/>
      <w:r>
        <w:t>End</w:t>
      </w:r>
      <w:proofErr w:type="spellEnd"/>
      <w:r>
        <w:t xml:space="preserve"> Sub</w:t>
      </w:r>
    </w:p>
    <w:p w:rsidR="00332BEB" w:rsidRDefault="00332BEB" w:rsidP="00332BEB">
      <w:pPr>
        <w:jc w:val="both"/>
      </w:pPr>
    </w:p>
    <w:p w:rsidR="00332BEB" w:rsidRDefault="00332BEB" w:rsidP="00332BEB">
      <w:pPr>
        <w:pStyle w:val="PargrafodaLista"/>
        <w:numPr>
          <w:ilvl w:val="0"/>
          <w:numId w:val="1"/>
        </w:numPr>
        <w:jc w:val="both"/>
      </w:pPr>
      <w:r>
        <w:t>Receba os valores do comprimento, largura e altura de um paralelepípedo. Calcule e mostre seu volume.</w:t>
      </w:r>
    </w:p>
    <w:p w:rsidR="00332BEB" w:rsidRDefault="00332BEB" w:rsidP="00332BEB">
      <w:pPr>
        <w:jc w:val="both"/>
      </w:pPr>
      <w:r>
        <w:t>Sub ex7()</w:t>
      </w:r>
    </w:p>
    <w:p w:rsidR="00332BEB" w:rsidRDefault="00332BEB" w:rsidP="00332BEB">
      <w:pPr>
        <w:jc w:val="both"/>
      </w:pPr>
      <w:proofErr w:type="spellStart"/>
      <w:r>
        <w:t>Dim</w:t>
      </w:r>
      <w:proofErr w:type="spellEnd"/>
      <w:r>
        <w:t xml:space="preserve"> Cm, </w:t>
      </w:r>
      <w:proofErr w:type="spellStart"/>
      <w:r>
        <w:t>Lg</w:t>
      </w:r>
      <w:proofErr w:type="spellEnd"/>
      <w:r>
        <w:t xml:space="preserve">, Al, </w:t>
      </w:r>
      <w:proofErr w:type="spellStart"/>
      <w:r>
        <w:t>Vl</w:t>
      </w:r>
      <w:proofErr w:type="spellEnd"/>
      <w:r>
        <w:t xml:space="preserve"> As Double</w:t>
      </w:r>
    </w:p>
    <w:p w:rsidR="00332BEB" w:rsidRDefault="00332BEB" w:rsidP="00332BEB">
      <w:pPr>
        <w:jc w:val="both"/>
      </w:pPr>
      <w:r>
        <w:t xml:space="preserve">Cm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:="Insira o Comprimento de um </w:t>
      </w:r>
      <w:proofErr w:type="spellStart"/>
      <w:r>
        <w:t>Paralelepipedo</w:t>
      </w:r>
      <w:proofErr w:type="spellEnd"/>
      <w:r>
        <w:t>: ")</w:t>
      </w:r>
    </w:p>
    <w:p w:rsidR="00332BEB" w:rsidRDefault="00332BEB" w:rsidP="00332BEB">
      <w:pPr>
        <w:jc w:val="both"/>
      </w:pPr>
      <w:proofErr w:type="spellStart"/>
      <w:r>
        <w:t>Lg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:="Insira a Largura de um </w:t>
      </w:r>
      <w:proofErr w:type="spellStart"/>
      <w:r>
        <w:t>Paralelepipedo</w:t>
      </w:r>
      <w:proofErr w:type="spellEnd"/>
      <w:r>
        <w:t>: ")</w:t>
      </w:r>
    </w:p>
    <w:p w:rsidR="00332BEB" w:rsidRDefault="00332BEB" w:rsidP="00332BEB">
      <w:pPr>
        <w:jc w:val="both"/>
      </w:pPr>
      <w:r>
        <w:t xml:space="preserve">Al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:="Insira a Altura de um </w:t>
      </w:r>
      <w:proofErr w:type="spellStart"/>
      <w:r>
        <w:t>Paralelepipedo</w:t>
      </w:r>
      <w:proofErr w:type="spellEnd"/>
      <w:r>
        <w:t>: ")</w:t>
      </w:r>
    </w:p>
    <w:p w:rsidR="00332BEB" w:rsidRDefault="00332BEB" w:rsidP="00332BEB">
      <w:pPr>
        <w:jc w:val="both"/>
      </w:pPr>
      <w:proofErr w:type="spellStart"/>
      <w:r>
        <w:t>Vl</w:t>
      </w:r>
      <w:proofErr w:type="spellEnd"/>
      <w:r>
        <w:t xml:space="preserve"> = (Cm * </w:t>
      </w:r>
      <w:proofErr w:type="spellStart"/>
      <w:r>
        <w:t>Lg</w:t>
      </w:r>
      <w:proofErr w:type="spellEnd"/>
      <w:r>
        <w:t>) * Al</w:t>
      </w:r>
    </w:p>
    <w:p w:rsidR="00332BEB" w:rsidRDefault="00332BEB" w:rsidP="00332BEB">
      <w:pPr>
        <w:jc w:val="both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 O Volume do seu </w:t>
      </w:r>
      <w:proofErr w:type="spellStart"/>
      <w:r>
        <w:t>Paralelepipedo</w:t>
      </w:r>
      <w:proofErr w:type="spellEnd"/>
      <w:r>
        <w:t xml:space="preserve"> é de: " &amp; </w:t>
      </w:r>
      <w:proofErr w:type="spellStart"/>
      <w:r>
        <w:t>Vl</w:t>
      </w:r>
      <w:proofErr w:type="spellEnd"/>
    </w:p>
    <w:p w:rsidR="00332BEB" w:rsidRDefault="00332BEB" w:rsidP="00332BEB">
      <w:pPr>
        <w:jc w:val="both"/>
      </w:pPr>
    </w:p>
    <w:p w:rsidR="00332BEB" w:rsidRDefault="00332BEB" w:rsidP="00332BEB">
      <w:pPr>
        <w:jc w:val="both"/>
      </w:pPr>
      <w:proofErr w:type="spellStart"/>
      <w:r>
        <w:t>End</w:t>
      </w:r>
      <w:proofErr w:type="spellEnd"/>
      <w:r>
        <w:t xml:space="preserve"> Sub</w:t>
      </w:r>
    </w:p>
    <w:p w:rsidR="00332BEB" w:rsidRDefault="00332BEB" w:rsidP="00332BEB">
      <w:pPr>
        <w:jc w:val="both"/>
      </w:pPr>
    </w:p>
    <w:p w:rsidR="00332BEB" w:rsidRDefault="00332BEB" w:rsidP="00332BEB">
      <w:pPr>
        <w:pStyle w:val="PargrafodaLista"/>
        <w:numPr>
          <w:ilvl w:val="0"/>
          <w:numId w:val="1"/>
        </w:numPr>
        <w:jc w:val="both"/>
      </w:pPr>
      <w:r>
        <w:t xml:space="preserve">Receba o valor de um deposito em </w:t>
      </w:r>
      <w:proofErr w:type="spellStart"/>
      <w:r>
        <w:t>pupança</w:t>
      </w:r>
      <w:proofErr w:type="spellEnd"/>
      <w:r>
        <w:t>, calcule e mostre o valor após 1 mês de aplicação. Sabendo que rende 1,3% ao mês.</w:t>
      </w:r>
    </w:p>
    <w:p w:rsidR="00332BEB" w:rsidRDefault="00332BEB" w:rsidP="00332BEB">
      <w:pPr>
        <w:jc w:val="both"/>
      </w:pPr>
      <w:r>
        <w:t>Sub ex8()</w:t>
      </w:r>
    </w:p>
    <w:p w:rsidR="00332BEB" w:rsidRDefault="00332BEB" w:rsidP="00332BEB">
      <w:pPr>
        <w:jc w:val="both"/>
      </w:pPr>
      <w:proofErr w:type="spellStart"/>
      <w:r>
        <w:t>Dim</w:t>
      </w:r>
      <w:proofErr w:type="spellEnd"/>
      <w:r>
        <w:t xml:space="preserve"> </w:t>
      </w:r>
      <w:proofErr w:type="spellStart"/>
      <w:r>
        <w:t>Dep</w:t>
      </w:r>
      <w:proofErr w:type="spellEnd"/>
      <w:r>
        <w:t xml:space="preserve">, </w:t>
      </w:r>
      <w:proofErr w:type="spellStart"/>
      <w:r>
        <w:t>Fin</w:t>
      </w:r>
      <w:proofErr w:type="spellEnd"/>
      <w:r>
        <w:t xml:space="preserve">, </w:t>
      </w:r>
      <w:proofErr w:type="spellStart"/>
      <w:r>
        <w:t>Reaj</w:t>
      </w:r>
      <w:proofErr w:type="spellEnd"/>
      <w:r>
        <w:t xml:space="preserve"> As Double</w:t>
      </w:r>
    </w:p>
    <w:p w:rsidR="00332BEB" w:rsidRDefault="00332BEB" w:rsidP="00332BEB">
      <w:pPr>
        <w:jc w:val="both"/>
      </w:pPr>
      <w:proofErr w:type="spellStart"/>
      <w:r>
        <w:lastRenderedPageBreak/>
        <w:t>Dim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As </w:t>
      </w:r>
      <w:proofErr w:type="spellStart"/>
      <w:r>
        <w:t>Integer</w:t>
      </w:r>
      <w:proofErr w:type="spellEnd"/>
    </w:p>
    <w:p w:rsidR="00332BEB" w:rsidRDefault="00332BEB" w:rsidP="00332BEB">
      <w:pPr>
        <w:jc w:val="both"/>
      </w:pP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Dep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do Deposito: ")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Mes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a quantidade de meses que se passaram desde o depósito: ")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Reaj</w:t>
      </w:r>
      <w:proofErr w:type="spellEnd"/>
      <w:r>
        <w:t xml:space="preserve"> = (1.3 * </w:t>
      </w:r>
      <w:proofErr w:type="spellStart"/>
      <w:r>
        <w:t>Dep</w:t>
      </w:r>
      <w:proofErr w:type="spellEnd"/>
      <w:r>
        <w:t>) / 100</w:t>
      </w:r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Reaj</w:t>
      </w:r>
      <w:proofErr w:type="spellEnd"/>
      <w:r>
        <w:t xml:space="preserve"> = </w:t>
      </w:r>
      <w:proofErr w:type="spellStart"/>
      <w:r>
        <w:t>Reaj</w:t>
      </w:r>
      <w:proofErr w:type="spellEnd"/>
      <w:r>
        <w:t xml:space="preserve"> * </w:t>
      </w:r>
      <w:proofErr w:type="spellStart"/>
      <w:r>
        <w:t>Mes</w:t>
      </w:r>
      <w:proofErr w:type="spellEnd"/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Fin</w:t>
      </w:r>
      <w:proofErr w:type="spellEnd"/>
      <w:r>
        <w:t xml:space="preserve"> = </w:t>
      </w:r>
      <w:proofErr w:type="spellStart"/>
      <w:r>
        <w:t>Dep</w:t>
      </w:r>
      <w:proofErr w:type="spellEnd"/>
      <w:r>
        <w:t xml:space="preserve"> + </w:t>
      </w:r>
      <w:proofErr w:type="spellStart"/>
      <w:r>
        <w:t>Reaj</w:t>
      </w:r>
      <w:proofErr w:type="spellEnd"/>
    </w:p>
    <w:p w:rsidR="00332BEB" w:rsidRDefault="00332BEB" w:rsidP="00332BEB">
      <w:pPr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:=" O Valor do seu saldo atual é de: R$" &amp; </w:t>
      </w:r>
      <w:proofErr w:type="spellStart"/>
      <w:r>
        <w:t>Fin</w:t>
      </w:r>
      <w:proofErr w:type="spellEnd"/>
    </w:p>
    <w:p w:rsidR="00332BEB" w:rsidRDefault="00332BEB" w:rsidP="00332BEB">
      <w:pPr>
        <w:jc w:val="both"/>
      </w:pPr>
    </w:p>
    <w:p w:rsidR="00332BEB" w:rsidRDefault="00332BEB" w:rsidP="00332BEB">
      <w:pPr>
        <w:jc w:val="both"/>
      </w:pPr>
      <w:proofErr w:type="spellStart"/>
      <w:r>
        <w:t>End</w:t>
      </w:r>
      <w:proofErr w:type="spellEnd"/>
      <w:r>
        <w:t xml:space="preserve"> Sub</w:t>
      </w:r>
    </w:p>
    <w:p w:rsidR="00332BEB" w:rsidRDefault="00332BEB" w:rsidP="00332BEB">
      <w:pPr>
        <w:jc w:val="both"/>
      </w:pPr>
    </w:p>
    <w:p w:rsidR="00332BEB" w:rsidRDefault="00332BEB" w:rsidP="00332BEB">
      <w:pPr>
        <w:pStyle w:val="PargrafodaLista"/>
        <w:numPr>
          <w:ilvl w:val="0"/>
          <w:numId w:val="1"/>
        </w:numPr>
        <w:jc w:val="both"/>
      </w:pPr>
      <w:r>
        <w:t xml:space="preserve">Receba os </w:t>
      </w:r>
      <w:r w:rsidR="007E354F">
        <w:t xml:space="preserve">2 </w:t>
      </w:r>
      <w:proofErr w:type="spellStart"/>
      <w:r w:rsidR="007E354F">
        <w:t>numeros</w:t>
      </w:r>
      <w:proofErr w:type="spellEnd"/>
      <w:r w:rsidR="007E354F">
        <w:t xml:space="preserve"> inteiros. Calcule e mostre a soma dos quadrados.</w:t>
      </w:r>
    </w:p>
    <w:p w:rsidR="007E354F" w:rsidRDefault="007E354F" w:rsidP="007E354F">
      <w:pPr>
        <w:jc w:val="both"/>
      </w:pPr>
      <w:r>
        <w:t>Sub ex9()</w:t>
      </w:r>
    </w:p>
    <w:p w:rsidR="007E354F" w:rsidRDefault="007E354F" w:rsidP="007E354F">
      <w:pPr>
        <w:jc w:val="both"/>
      </w:pPr>
      <w:proofErr w:type="spellStart"/>
      <w:r>
        <w:t>Dim</w:t>
      </w:r>
      <w:proofErr w:type="spellEnd"/>
      <w:r>
        <w:t xml:space="preserve"> A, B, C As </w:t>
      </w:r>
      <w:proofErr w:type="spellStart"/>
      <w:r>
        <w:t>Integer</w:t>
      </w:r>
      <w:proofErr w:type="spellEnd"/>
    </w:p>
    <w:p w:rsidR="007E354F" w:rsidRDefault="007E354F" w:rsidP="007E354F">
      <w:pPr>
        <w:jc w:val="both"/>
      </w:pPr>
    </w:p>
    <w:p w:rsidR="007E354F" w:rsidRDefault="007E354F" w:rsidP="007E354F">
      <w:pPr>
        <w:jc w:val="both"/>
      </w:pPr>
      <w:r>
        <w:t xml:space="preserve">    A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de A: ")</w:t>
      </w:r>
    </w:p>
    <w:p w:rsidR="007E354F" w:rsidRDefault="007E354F" w:rsidP="007E354F">
      <w:pPr>
        <w:jc w:val="both"/>
      </w:pPr>
      <w:r>
        <w:t xml:space="preserve">    B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de B: ")</w:t>
      </w:r>
    </w:p>
    <w:p w:rsidR="007E354F" w:rsidRDefault="007E354F" w:rsidP="007E354F">
      <w:pPr>
        <w:jc w:val="both"/>
      </w:pPr>
      <w:r>
        <w:t xml:space="preserve">    A = A * A</w:t>
      </w:r>
    </w:p>
    <w:p w:rsidR="007E354F" w:rsidRDefault="007E354F" w:rsidP="007E354F">
      <w:pPr>
        <w:jc w:val="both"/>
      </w:pPr>
      <w:r>
        <w:t xml:space="preserve">    B = B * B</w:t>
      </w:r>
    </w:p>
    <w:p w:rsidR="007E354F" w:rsidRDefault="007E354F" w:rsidP="007E354F">
      <w:pPr>
        <w:jc w:val="both"/>
      </w:pPr>
      <w:r>
        <w:t xml:space="preserve">    C = A + B</w:t>
      </w:r>
    </w:p>
    <w:p w:rsidR="007E354F" w:rsidRDefault="007E354F" w:rsidP="007E354F">
      <w:pPr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>:=" O Valor da soma do quadrado de A e B é de: " &amp; C</w:t>
      </w:r>
    </w:p>
    <w:p w:rsidR="007E354F" w:rsidRDefault="007E354F" w:rsidP="007E354F">
      <w:pPr>
        <w:jc w:val="both"/>
      </w:pPr>
    </w:p>
    <w:p w:rsidR="007E354F" w:rsidRDefault="007E354F" w:rsidP="007E354F">
      <w:pPr>
        <w:jc w:val="both"/>
      </w:pPr>
      <w:proofErr w:type="spellStart"/>
      <w:r>
        <w:t>End</w:t>
      </w:r>
      <w:proofErr w:type="spellEnd"/>
      <w:r>
        <w:t xml:space="preserve"> Sub</w:t>
      </w:r>
    </w:p>
    <w:p w:rsidR="007E354F" w:rsidRDefault="007E354F" w:rsidP="007E354F">
      <w:pPr>
        <w:jc w:val="both"/>
      </w:pPr>
    </w:p>
    <w:p w:rsidR="007E354F" w:rsidRDefault="007E354F" w:rsidP="007E354F">
      <w:pPr>
        <w:pStyle w:val="PargrafodaLista"/>
        <w:numPr>
          <w:ilvl w:val="0"/>
          <w:numId w:val="1"/>
        </w:numPr>
        <w:jc w:val="both"/>
      </w:pPr>
      <w:r>
        <w:t xml:space="preserve">Receba 2 </w:t>
      </w:r>
      <w:proofErr w:type="spellStart"/>
      <w:r>
        <w:t>numeros</w:t>
      </w:r>
      <w:proofErr w:type="spellEnd"/>
      <w:r>
        <w:t xml:space="preserve"> reais. Calcule e mostre a diferença entre eles.</w:t>
      </w:r>
    </w:p>
    <w:p w:rsidR="007E354F" w:rsidRDefault="007E354F" w:rsidP="007E354F">
      <w:pPr>
        <w:jc w:val="both"/>
      </w:pPr>
      <w:r>
        <w:t>Sub ex10()</w:t>
      </w:r>
    </w:p>
    <w:p w:rsidR="007E354F" w:rsidRDefault="007E354F" w:rsidP="007E354F">
      <w:pPr>
        <w:jc w:val="both"/>
      </w:pPr>
      <w:proofErr w:type="spellStart"/>
      <w:r>
        <w:t>Dim</w:t>
      </w:r>
      <w:proofErr w:type="spellEnd"/>
      <w:r>
        <w:t xml:space="preserve"> A, B, C As Double</w:t>
      </w:r>
    </w:p>
    <w:p w:rsidR="007E354F" w:rsidRDefault="007E354F" w:rsidP="007E354F">
      <w:pPr>
        <w:jc w:val="both"/>
      </w:pPr>
    </w:p>
    <w:p w:rsidR="007E354F" w:rsidRDefault="007E354F" w:rsidP="007E354F">
      <w:pPr>
        <w:jc w:val="both"/>
      </w:pPr>
      <w:r>
        <w:t xml:space="preserve">    A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de A: ")</w:t>
      </w:r>
    </w:p>
    <w:p w:rsidR="007E354F" w:rsidRDefault="007E354F" w:rsidP="007E354F">
      <w:pPr>
        <w:jc w:val="both"/>
      </w:pPr>
      <w:r>
        <w:t xml:space="preserve">    B = </w:t>
      </w:r>
      <w:proofErr w:type="spellStart"/>
      <w:proofErr w:type="gramStart"/>
      <w:r>
        <w:t>InputBox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:="Insira o valor de B: ")</w:t>
      </w:r>
    </w:p>
    <w:p w:rsidR="007E354F" w:rsidRDefault="007E354F" w:rsidP="007E354F">
      <w:pPr>
        <w:jc w:val="both"/>
      </w:pPr>
      <w:r>
        <w:t xml:space="preserve">    C = A - B</w:t>
      </w:r>
    </w:p>
    <w:p w:rsidR="007E354F" w:rsidRDefault="007E354F" w:rsidP="007E354F">
      <w:pPr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Prompt</w:t>
      </w:r>
      <w:proofErr w:type="spellEnd"/>
      <w:r>
        <w:t>:=" O Valor da diferença de A e B é de: " &amp; C</w:t>
      </w:r>
    </w:p>
    <w:p w:rsidR="007E354F" w:rsidRDefault="007E354F" w:rsidP="007E354F">
      <w:pPr>
        <w:jc w:val="both"/>
      </w:pPr>
    </w:p>
    <w:p w:rsidR="007E354F" w:rsidRDefault="007E354F" w:rsidP="007E354F">
      <w:pPr>
        <w:jc w:val="both"/>
      </w:pPr>
      <w:proofErr w:type="spellStart"/>
      <w:r>
        <w:t>End</w:t>
      </w:r>
      <w:proofErr w:type="spellEnd"/>
      <w:r>
        <w:t xml:space="preserve"> Sub</w:t>
      </w:r>
      <w:bookmarkStart w:id="0" w:name="_GoBack"/>
      <w:bookmarkEnd w:id="0"/>
    </w:p>
    <w:sectPr w:rsidR="007E35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2726C"/>
    <w:multiLevelType w:val="hybridMultilevel"/>
    <w:tmpl w:val="34C284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EB"/>
    <w:rsid w:val="00332BEB"/>
    <w:rsid w:val="00574D7A"/>
    <w:rsid w:val="007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06E532-3910-48D6-BAA0-DCB6A1A2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12</TotalTime>
  <Pages>5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Wilson Silva de Farias</dc:creator>
  <cp:keywords/>
  <dc:description/>
  <cp:lastModifiedBy>Jose Wilson Silva de Farias</cp:lastModifiedBy>
  <cp:revision>1</cp:revision>
  <dcterms:created xsi:type="dcterms:W3CDTF">2019-09-20T16:19:00Z</dcterms:created>
  <dcterms:modified xsi:type="dcterms:W3CDTF">2019-09-20T16:31:00Z</dcterms:modified>
</cp:coreProperties>
</file>